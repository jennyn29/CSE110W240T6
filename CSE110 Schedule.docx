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51220" w14:textId="77777777" w:rsidR="002A42AA" w:rsidRDefault="00C623EA">
      <w:pPr>
        <w:pStyle w:val="Heading1"/>
      </w:pPr>
      <w:r>
        <w:t>CSE110 Schedule</w:t>
      </w:r>
    </w:p>
    <w:p w14:paraId="0879ADCA" w14:textId="1838357A" w:rsidR="0098044F" w:rsidRDefault="0098044F" w:rsidP="00C623EA">
      <w:pPr>
        <w:pStyle w:val="ListNumber"/>
        <w:numPr>
          <w:ilvl w:val="0"/>
          <w:numId w:val="15"/>
        </w:numPr>
      </w:pPr>
      <w:r>
        <w:t>Week 1:</w:t>
      </w:r>
      <w:r w:rsidR="00810F35">
        <w:t xml:space="preserve"> Requirement Gathering</w:t>
      </w:r>
    </w:p>
    <w:p w14:paraId="7A552F76" w14:textId="3F685AB1" w:rsidR="002A42AA" w:rsidRDefault="0098044F" w:rsidP="00C623EA">
      <w:pPr>
        <w:pStyle w:val="ListNumber"/>
        <w:numPr>
          <w:ilvl w:val="0"/>
          <w:numId w:val="15"/>
        </w:numPr>
      </w:pPr>
      <w:r>
        <w:t>Week 2</w:t>
      </w:r>
      <w:r w:rsidR="00C623EA">
        <w:t>:</w:t>
      </w:r>
      <w:r>
        <w:t xml:space="preserve"> </w:t>
      </w:r>
      <w:r w:rsidR="00810F35">
        <w:t>User Stories</w:t>
      </w:r>
    </w:p>
    <w:p w14:paraId="310AB9E7" w14:textId="205B4F33" w:rsidR="00C623EA" w:rsidRDefault="0098044F" w:rsidP="00C623EA">
      <w:pPr>
        <w:pStyle w:val="ListNumber"/>
        <w:numPr>
          <w:ilvl w:val="0"/>
          <w:numId w:val="15"/>
        </w:numPr>
      </w:pPr>
      <w:r>
        <w:t>Week 3</w:t>
      </w:r>
      <w:r w:rsidR="00C623EA">
        <w:t>:</w:t>
      </w:r>
      <w:r w:rsidR="00565D40">
        <w:t xml:space="preserve"> Login GUI, main GUI</w:t>
      </w:r>
    </w:p>
    <w:p w14:paraId="7A06E0AA" w14:textId="0E015C05" w:rsidR="000C2A0E" w:rsidRDefault="0098044F" w:rsidP="0098044F">
      <w:pPr>
        <w:pStyle w:val="ListNumber"/>
        <w:numPr>
          <w:ilvl w:val="0"/>
          <w:numId w:val="15"/>
        </w:numPr>
      </w:pPr>
      <w:r>
        <w:t>Week 4</w:t>
      </w:r>
      <w:r w:rsidR="000C2A0E">
        <w:t>:</w:t>
      </w:r>
      <w:r w:rsidR="00565D40">
        <w:t xml:space="preserve"> More functionality for Login &amp; main </w:t>
      </w:r>
    </w:p>
    <w:p w14:paraId="74E5C3A1" w14:textId="7E78C2FF" w:rsidR="000C2A0E" w:rsidRDefault="000C2A0E" w:rsidP="00C623EA">
      <w:pPr>
        <w:pStyle w:val="ListNumber"/>
        <w:numPr>
          <w:ilvl w:val="0"/>
          <w:numId w:val="15"/>
        </w:numPr>
      </w:pPr>
      <w:r>
        <w:t>Week 5:</w:t>
      </w:r>
      <w:r w:rsidR="00EC030B">
        <w:t xml:space="preserve"> Functional Log</w:t>
      </w:r>
      <w:r w:rsidR="00347132">
        <w:t>in</w:t>
      </w:r>
      <w:r w:rsidR="00565D40">
        <w:t>, basic functionality main</w:t>
      </w:r>
    </w:p>
    <w:p w14:paraId="2D8EEAA8" w14:textId="23A161EA" w:rsidR="000C2A0E" w:rsidRDefault="000C2A0E" w:rsidP="000C2A0E">
      <w:pPr>
        <w:pStyle w:val="ListNumber"/>
        <w:numPr>
          <w:ilvl w:val="0"/>
          <w:numId w:val="15"/>
        </w:numPr>
      </w:pPr>
      <w:r>
        <w:t>Week 6</w:t>
      </w:r>
      <w:r>
        <w:t>:</w:t>
      </w:r>
      <w:r w:rsidR="00EC030B">
        <w:t xml:space="preserve"> </w:t>
      </w:r>
      <w:r w:rsidR="00F87843">
        <w:rPr>
          <w:b/>
          <w:u w:val="single"/>
        </w:rPr>
        <w:t>Milestone</w:t>
      </w:r>
      <w:r w:rsidR="00F87843">
        <w:t xml:space="preserve">: </w:t>
      </w:r>
      <w:r w:rsidR="00347132">
        <w:t>Functional Log</w:t>
      </w:r>
      <w:r w:rsidR="005C6EE4">
        <w:t>in page, more functionality main</w:t>
      </w:r>
      <w:r w:rsidR="00F87843">
        <w:t xml:space="preserve"> page</w:t>
      </w:r>
      <w:bookmarkStart w:id="0" w:name="_GoBack"/>
      <w:bookmarkEnd w:id="0"/>
    </w:p>
    <w:p w14:paraId="5ECCE98C" w14:textId="698C9F62" w:rsidR="000C2A0E" w:rsidRDefault="000C2A0E" w:rsidP="000C2A0E">
      <w:pPr>
        <w:pStyle w:val="ListNumber"/>
        <w:numPr>
          <w:ilvl w:val="0"/>
          <w:numId w:val="15"/>
        </w:numPr>
      </w:pPr>
      <w:r>
        <w:t>Week 7</w:t>
      </w:r>
      <w:r>
        <w:t>:</w:t>
      </w:r>
      <w:r w:rsidR="00EC030B">
        <w:t xml:space="preserve"> </w:t>
      </w:r>
      <w:r w:rsidR="0098044F">
        <w:t>Iterate further on main page</w:t>
      </w:r>
    </w:p>
    <w:p w14:paraId="76289ABD" w14:textId="6E6247FF" w:rsidR="000C2A0E" w:rsidRDefault="000C2A0E" w:rsidP="000C2A0E">
      <w:pPr>
        <w:pStyle w:val="ListNumber"/>
        <w:numPr>
          <w:ilvl w:val="0"/>
          <w:numId w:val="15"/>
        </w:numPr>
      </w:pPr>
      <w:r>
        <w:t>Week 8</w:t>
      </w:r>
      <w:r>
        <w:t>:</w:t>
      </w:r>
      <w:r w:rsidR="00565D40">
        <w:t xml:space="preserve"> </w:t>
      </w:r>
      <w:r w:rsidR="0098044F">
        <w:rPr>
          <w:b/>
          <w:u w:val="single"/>
        </w:rPr>
        <w:t xml:space="preserve">Milestone: </w:t>
      </w:r>
      <w:r w:rsidR="0098044F" w:rsidRPr="0098044F">
        <w:rPr>
          <w:b/>
          <w:u w:val="single"/>
        </w:rPr>
        <w:t>Baseline</w:t>
      </w:r>
      <w:r w:rsidR="0098044F">
        <w:t xml:space="preserve"> </w:t>
      </w:r>
      <w:r w:rsidR="0098044F" w:rsidRPr="0098044F">
        <w:t>Functional</w:t>
      </w:r>
      <w:r w:rsidR="0098044F">
        <w:t xml:space="preserve"> main page</w:t>
      </w:r>
    </w:p>
    <w:p w14:paraId="0EC540AB" w14:textId="5F065CC7" w:rsidR="000C2A0E" w:rsidRDefault="000C2A0E" w:rsidP="000C2A0E">
      <w:pPr>
        <w:pStyle w:val="ListNumber"/>
        <w:numPr>
          <w:ilvl w:val="0"/>
          <w:numId w:val="15"/>
        </w:numPr>
      </w:pPr>
      <w:r>
        <w:t>Week 9</w:t>
      </w:r>
      <w:r>
        <w:t>:</w:t>
      </w:r>
      <w:r w:rsidR="0098044F">
        <w:t xml:space="preserve"> Iterate over features</w:t>
      </w:r>
    </w:p>
    <w:p w14:paraId="404EAB46" w14:textId="138C5589" w:rsidR="000C2A0E" w:rsidRDefault="000C2A0E" w:rsidP="000C2A0E">
      <w:pPr>
        <w:pStyle w:val="ListNumber"/>
        <w:numPr>
          <w:ilvl w:val="0"/>
          <w:numId w:val="15"/>
        </w:numPr>
      </w:pPr>
      <w:r>
        <w:t>Week 10</w:t>
      </w:r>
      <w:r>
        <w:t>:</w:t>
      </w:r>
      <w:r w:rsidR="00EC030B">
        <w:t xml:space="preserve"> </w:t>
      </w:r>
      <w:r w:rsidR="00EC030B">
        <w:rPr>
          <w:b/>
          <w:u w:val="single"/>
        </w:rPr>
        <w:t>Milestone</w:t>
      </w:r>
      <w:r w:rsidR="00EC030B">
        <w:t xml:space="preserve">: </w:t>
      </w:r>
      <w:r w:rsidR="00810F35">
        <w:t xml:space="preserve">Several functioning excessive features </w:t>
      </w:r>
    </w:p>
    <w:p w14:paraId="250D7D64" w14:textId="77777777" w:rsidR="000C2A0E" w:rsidRDefault="000C2A0E" w:rsidP="000C2A0E">
      <w:pPr>
        <w:pStyle w:val="ListNumber"/>
        <w:numPr>
          <w:ilvl w:val="0"/>
          <w:numId w:val="0"/>
        </w:numPr>
        <w:ind w:left="432" w:hanging="432"/>
      </w:pPr>
    </w:p>
    <w:sectPr w:rsidR="000C2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52A6A" w14:textId="77777777" w:rsidR="00402D6F" w:rsidRDefault="00402D6F">
      <w:pPr>
        <w:spacing w:after="0" w:line="240" w:lineRule="auto"/>
      </w:pPr>
      <w:r>
        <w:separator/>
      </w:r>
    </w:p>
    <w:p w14:paraId="75190ADB" w14:textId="77777777" w:rsidR="00402D6F" w:rsidRDefault="00402D6F"/>
    <w:p w14:paraId="5CC27868" w14:textId="77777777" w:rsidR="00402D6F" w:rsidRDefault="00402D6F"/>
  </w:endnote>
  <w:endnote w:type="continuationSeparator" w:id="0">
    <w:p w14:paraId="1C85ED13" w14:textId="77777777" w:rsidR="00402D6F" w:rsidRDefault="00402D6F">
      <w:pPr>
        <w:spacing w:after="0" w:line="240" w:lineRule="auto"/>
      </w:pPr>
      <w:r>
        <w:continuationSeparator/>
      </w:r>
    </w:p>
    <w:p w14:paraId="58E4ACDF" w14:textId="77777777" w:rsidR="00402D6F" w:rsidRDefault="00402D6F"/>
    <w:p w14:paraId="57C8BEFA" w14:textId="77777777" w:rsidR="00402D6F" w:rsidRDefault="00402D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E0143" w14:textId="77777777" w:rsidR="002A42AA" w:rsidRDefault="002A42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B1225" w14:textId="77777777" w:rsidR="002A42AA" w:rsidRDefault="00402D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A3F8D" w14:textId="77777777" w:rsidR="002A42AA" w:rsidRDefault="002A4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EF12" w14:textId="77777777" w:rsidR="00402D6F" w:rsidRDefault="00402D6F">
      <w:pPr>
        <w:spacing w:after="0" w:line="240" w:lineRule="auto"/>
      </w:pPr>
      <w:r>
        <w:separator/>
      </w:r>
    </w:p>
    <w:p w14:paraId="474D465A" w14:textId="77777777" w:rsidR="00402D6F" w:rsidRDefault="00402D6F"/>
    <w:p w14:paraId="7A90C91A" w14:textId="77777777" w:rsidR="00402D6F" w:rsidRDefault="00402D6F"/>
  </w:footnote>
  <w:footnote w:type="continuationSeparator" w:id="0">
    <w:p w14:paraId="08963CD9" w14:textId="77777777" w:rsidR="00402D6F" w:rsidRDefault="00402D6F">
      <w:pPr>
        <w:spacing w:after="0" w:line="240" w:lineRule="auto"/>
      </w:pPr>
      <w:r>
        <w:continuationSeparator/>
      </w:r>
    </w:p>
    <w:p w14:paraId="06A91685" w14:textId="77777777" w:rsidR="00402D6F" w:rsidRDefault="00402D6F"/>
    <w:p w14:paraId="1FD19CF2" w14:textId="77777777" w:rsidR="00402D6F" w:rsidRDefault="00402D6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C79C5" w14:textId="77777777" w:rsidR="002A42AA" w:rsidRDefault="002A42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F0024" w14:textId="77777777" w:rsidR="002A42AA" w:rsidRDefault="002A42A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FF59D" w14:textId="77777777" w:rsidR="002A42AA" w:rsidRDefault="002A42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A5F75"/>
    <w:multiLevelType w:val="hybridMultilevel"/>
    <w:tmpl w:val="B7E8F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A"/>
    <w:rsid w:val="000C2A0E"/>
    <w:rsid w:val="002A42AA"/>
    <w:rsid w:val="00347132"/>
    <w:rsid w:val="00402D6F"/>
    <w:rsid w:val="00565D40"/>
    <w:rsid w:val="005C6EE4"/>
    <w:rsid w:val="00810F35"/>
    <w:rsid w:val="0098044F"/>
    <w:rsid w:val="00C623EA"/>
    <w:rsid w:val="00EC030B"/>
    <w:rsid w:val="00F8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D3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99"/>
    <w:rsid w:val="0052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D37691AF44941BBC225F8557B3376">
    <w:name w:val="CCED37691AF44941BBC225F8557B3376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C7FD437991742645B5CED88C3932E4EA">
    <w:name w:val="C7FD437991742645B5CED88C3932E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117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2</cp:revision>
  <dcterms:created xsi:type="dcterms:W3CDTF">2016-01-29T16:21:00Z</dcterms:created>
  <dcterms:modified xsi:type="dcterms:W3CDTF">2016-01-30T01:01:00Z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